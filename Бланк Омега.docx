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843" w:rsidRPr="00DB6695" w:rsidRDefault="006B5843" w:rsidP="00BD2F65">
      <w:pPr>
        <w:widowControl w:val="0"/>
        <w:suppressAutoHyphens w:val="0"/>
        <w:rPr>
          <w:vanish/>
        </w:rPr>
      </w:pPr>
    </w:p>
    <w:tbl>
      <w:tblPr>
        <w:tblStyle w:val="aa"/>
        <w:tblpPr w:leftFromText="180" w:rightFromText="180" w:vertAnchor="text" w:horzAnchor="margin" w:tblpY="-308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678"/>
      </w:tblGrid>
      <w:tr w:rsidR="008C0C62" w:rsidRPr="00DB6695" w:rsidTr="008C0C62">
        <w:trPr>
          <w:trHeight w:val="2117"/>
        </w:trPr>
        <w:tc>
          <w:tcPr>
            <w:tcW w:w="5211" w:type="dxa"/>
          </w:tcPr>
          <w:p w:rsidR="008C0C62" w:rsidRPr="00DB6695" w:rsidRDefault="008C0C62" w:rsidP="00BD2F65">
            <w:pPr>
              <w:widowControl w:val="0"/>
              <w:tabs>
                <w:tab w:val="num" w:pos="0"/>
                <w:tab w:val="left" w:pos="7734"/>
              </w:tabs>
              <w:suppressAutoHyphens w:val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809875" cy="619125"/>
                  <wp:effectExtent l="0" t="0" r="9525" b="9525"/>
                  <wp:docPr id="164" name="Рисунок 164" descr="ori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ori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35" t="5479" r="2904" b="54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0C62" w:rsidRPr="00BD2F65" w:rsidRDefault="008C0C62" w:rsidP="00BD2F65">
            <w:pPr>
              <w:widowControl w:val="0"/>
              <w:suppressAutoHyphens w:val="0"/>
              <w:rPr>
                <w:b/>
              </w:rPr>
            </w:pPr>
            <w:r w:rsidRPr="00BD2F65">
              <w:rPr>
                <w:b/>
              </w:rPr>
              <w:t>Общество с ограниченной ответственностью</w:t>
            </w:r>
          </w:p>
          <w:p w:rsidR="008C0C62" w:rsidRPr="00BD2F65" w:rsidRDefault="008C0C62" w:rsidP="008C0C62">
            <w:pPr>
              <w:widowControl w:val="0"/>
              <w:suppressAutoHyphens w:val="0"/>
              <w:jc w:val="center"/>
              <w:rPr>
                <w:b/>
              </w:rPr>
            </w:pPr>
            <w:r w:rsidRPr="00BD2F65">
              <w:rPr>
                <w:b/>
              </w:rPr>
              <w:t>«О М Е Г А»</w:t>
            </w:r>
          </w:p>
          <w:p w:rsidR="008C0C62" w:rsidRPr="00BD2F65" w:rsidRDefault="00673A20" w:rsidP="00BD2F65">
            <w:pPr>
              <w:widowControl w:val="0"/>
              <w:suppressAutoHyphens w:val="0"/>
              <w:rPr>
                <w:sz w:val="20"/>
                <w:szCs w:val="20"/>
              </w:rPr>
            </w:pPr>
            <w:r w:rsidRPr="00673A20">
              <w:rPr>
                <w:sz w:val="20"/>
                <w:szCs w:val="20"/>
              </w:rPr>
              <w:t xml:space="preserve">191124, </w:t>
            </w:r>
            <w:r w:rsidRPr="0072211C">
              <w:rPr>
                <w:sz w:val="20"/>
                <w:szCs w:val="20"/>
              </w:rPr>
              <w:t xml:space="preserve">г. </w:t>
            </w:r>
            <w:r w:rsidRPr="00673A20">
              <w:rPr>
                <w:sz w:val="20"/>
                <w:szCs w:val="20"/>
              </w:rPr>
              <w:t xml:space="preserve">Санкт-Петербург, </w:t>
            </w:r>
            <w:r>
              <w:rPr>
                <w:sz w:val="20"/>
                <w:szCs w:val="20"/>
              </w:rPr>
              <w:t xml:space="preserve">ул. </w:t>
            </w:r>
            <w:r w:rsidRPr="00673A20">
              <w:rPr>
                <w:sz w:val="20"/>
                <w:szCs w:val="20"/>
              </w:rPr>
              <w:t>Орловская, д</w:t>
            </w:r>
            <w:r>
              <w:rPr>
                <w:sz w:val="20"/>
                <w:szCs w:val="20"/>
              </w:rPr>
              <w:t>.</w:t>
            </w:r>
            <w:r w:rsidR="008B1A66" w:rsidRPr="0072211C">
              <w:rPr>
                <w:sz w:val="20"/>
                <w:szCs w:val="20"/>
              </w:rPr>
              <w:t xml:space="preserve"> 1</w:t>
            </w:r>
            <w:r w:rsidRPr="00673A20">
              <w:rPr>
                <w:sz w:val="20"/>
                <w:szCs w:val="20"/>
              </w:rPr>
              <w:t>, кв</w:t>
            </w:r>
            <w:r>
              <w:rPr>
                <w:sz w:val="20"/>
                <w:szCs w:val="20"/>
              </w:rPr>
              <w:t>.</w:t>
            </w:r>
            <w:r w:rsidRPr="00673A20">
              <w:rPr>
                <w:sz w:val="20"/>
                <w:szCs w:val="20"/>
              </w:rPr>
              <w:t xml:space="preserve"> 72</w:t>
            </w:r>
          </w:p>
          <w:p w:rsidR="008C0C62" w:rsidRPr="000B60DB" w:rsidRDefault="008C0C62" w:rsidP="00BD2F65">
            <w:pPr>
              <w:widowControl w:val="0"/>
              <w:suppressAutoHyphens w:val="0"/>
              <w:rPr>
                <w:sz w:val="20"/>
                <w:szCs w:val="20"/>
                <w:lang w:val="en-US"/>
              </w:rPr>
            </w:pPr>
            <w:r w:rsidRPr="00BD2F65">
              <w:rPr>
                <w:sz w:val="20"/>
                <w:szCs w:val="20"/>
              </w:rPr>
              <w:t>Тел</w:t>
            </w:r>
            <w:r w:rsidRPr="000B60DB">
              <w:rPr>
                <w:sz w:val="20"/>
                <w:szCs w:val="20"/>
                <w:lang w:val="en-US"/>
              </w:rPr>
              <w:t xml:space="preserve">. +7 (812) 448-01-48 </w:t>
            </w:r>
            <w:r w:rsidRPr="008C0C62">
              <w:rPr>
                <w:sz w:val="20"/>
                <w:szCs w:val="20"/>
                <w:lang w:val="en-US"/>
              </w:rPr>
              <w:t>E</w:t>
            </w:r>
            <w:r w:rsidRPr="000B60DB">
              <w:rPr>
                <w:sz w:val="20"/>
                <w:szCs w:val="20"/>
                <w:lang w:val="en-US"/>
              </w:rPr>
              <w:t>-</w:t>
            </w:r>
            <w:r w:rsidRPr="008C0C62">
              <w:rPr>
                <w:sz w:val="20"/>
                <w:szCs w:val="20"/>
                <w:lang w:val="en-US"/>
              </w:rPr>
              <w:t>mail</w:t>
            </w:r>
            <w:r w:rsidRPr="000B60DB">
              <w:rPr>
                <w:sz w:val="20"/>
                <w:szCs w:val="20"/>
                <w:lang w:val="en-US"/>
              </w:rPr>
              <w:t xml:space="preserve">: </w:t>
            </w:r>
            <w:hyperlink r:id="rId8" w:history="1">
              <w:r w:rsidR="000167E2" w:rsidRPr="00F35384">
                <w:rPr>
                  <w:rStyle w:val="a3"/>
                  <w:sz w:val="20"/>
                  <w:szCs w:val="20"/>
                  <w:lang w:val="en-US"/>
                </w:rPr>
                <w:t>info</w:t>
              </w:r>
              <w:r w:rsidR="000167E2" w:rsidRPr="000B60DB">
                <w:rPr>
                  <w:rStyle w:val="a3"/>
                  <w:sz w:val="20"/>
                  <w:szCs w:val="20"/>
                  <w:lang w:val="en-US"/>
                </w:rPr>
                <w:t>@</w:t>
              </w:r>
              <w:r w:rsidR="000167E2" w:rsidRPr="00F35384">
                <w:rPr>
                  <w:rStyle w:val="a3"/>
                  <w:sz w:val="20"/>
                  <w:szCs w:val="20"/>
                  <w:lang w:val="en-US"/>
                </w:rPr>
                <w:t>omegafuture</w:t>
              </w:r>
              <w:r w:rsidR="000167E2" w:rsidRPr="000B60DB">
                <w:rPr>
                  <w:rStyle w:val="a3"/>
                  <w:sz w:val="20"/>
                  <w:szCs w:val="20"/>
                  <w:lang w:val="en-US"/>
                </w:rPr>
                <w:t>.</w:t>
              </w:r>
              <w:r w:rsidR="000167E2" w:rsidRPr="00F35384">
                <w:rPr>
                  <w:rStyle w:val="a3"/>
                  <w:sz w:val="20"/>
                  <w:szCs w:val="20"/>
                  <w:lang w:val="en-US"/>
                </w:rPr>
                <w:t>ru</w:t>
              </w:r>
              <w:r w:rsidR="000167E2" w:rsidRPr="000B60DB">
                <w:rPr>
                  <w:rStyle w:val="a3"/>
                  <w:sz w:val="20"/>
                  <w:szCs w:val="20"/>
                  <w:lang w:val="en-US"/>
                </w:rPr>
                <w:t xml:space="preserve"> </w:t>
              </w:r>
            </w:hyperlink>
          </w:p>
          <w:p w:rsidR="008C0C62" w:rsidRDefault="008C0C62" w:rsidP="00BD2F65">
            <w:pPr>
              <w:widowControl w:val="0"/>
              <w:suppressAutoHyphens w:val="0"/>
              <w:rPr>
                <w:sz w:val="20"/>
                <w:szCs w:val="20"/>
              </w:rPr>
            </w:pPr>
            <w:r w:rsidRPr="00BD2F65">
              <w:rPr>
                <w:sz w:val="20"/>
                <w:szCs w:val="20"/>
              </w:rPr>
              <w:t>ОГРН 1027810320240 ИНН 7826108963 КПП 784201001</w:t>
            </w:r>
          </w:p>
          <w:p w:rsidR="008C0C62" w:rsidRPr="00DB6695" w:rsidRDefault="008C0C62" w:rsidP="00BD2F65">
            <w:pPr>
              <w:widowControl w:val="0"/>
              <w:suppressAutoHyphens w:val="0"/>
              <w:rPr>
                <w:sz w:val="22"/>
                <w:szCs w:val="22"/>
              </w:rPr>
            </w:pPr>
          </w:p>
        </w:tc>
        <w:tc>
          <w:tcPr>
            <w:tcW w:w="4678" w:type="dxa"/>
          </w:tcPr>
          <w:p w:rsidR="008C0C62" w:rsidRPr="00DB6695" w:rsidRDefault="008C0C62" w:rsidP="008C0C62">
            <w:pPr>
              <w:suppressAutoHyphens w:val="0"/>
              <w:jc w:val="right"/>
              <w:rPr>
                <w:sz w:val="22"/>
                <w:szCs w:val="22"/>
              </w:rPr>
            </w:pPr>
          </w:p>
        </w:tc>
      </w:tr>
    </w:tbl>
    <w:p w:rsidR="00BD2F65" w:rsidRDefault="00BD2F65" w:rsidP="00BD2F65">
      <w:pPr>
        <w:widowControl w:val="0"/>
        <w:suppressAutoHyphens w:val="0"/>
        <w:jc w:val="both"/>
      </w:pPr>
    </w:p>
    <w:p w:rsidR="00BD2F65" w:rsidRPr="00D17E51" w:rsidRDefault="00BD2F65" w:rsidP="004E169A">
      <w:pPr>
        <w:widowControl w:val="0"/>
        <w:suppressAutoHyphens w:val="0"/>
      </w:pPr>
      <w:bookmarkStart w:id="0" w:name="_GoBack"/>
      <w:bookmarkEnd w:id="0"/>
    </w:p>
    <w:sectPr w:rsidR="00BD2F65" w:rsidRPr="00D17E51" w:rsidSect="00BD2F65">
      <w:headerReference w:type="default" r:id="rId9"/>
      <w:footerReference w:type="default" r:id="rId10"/>
      <w:pgSz w:w="11906" w:h="16838" w:code="9"/>
      <w:pgMar w:top="1134" w:right="567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BAD" w:rsidRDefault="00892BAD">
      <w:r>
        <w:separator/>
      </w:r>
    </w:p>
  </w:endnote>
  <w:endnote w:type="continuationSeparator" w:id="0">
    <w:p w:rsidR="00892BAD" w:rsidRDefault="00892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F65" w:rsidRPr="00BD2F65" w:rsidRDefault="00BD2F65" w:rsidP="00BD2F65">
    <w:pPr>
      <w:tabs>
        <w:tab w:val="center" w:pos="4677"/>
        <w:tab w:val="right" w:pos="9355"/>
      </w:tabs>
      <w:suppressAutoHyphens w:val="0"/>
      <w:rPr>
        <w:sz w:val="20"/>
        <w:szCs w:val="20"/>
        <w:lang w:eastAsia="ru-RU"/>
      </w:rPr>
    </w:pPr>
    <w:r w:rsidRPr="00BD2F65">
      <w:rPr>
        <w:sz w:val="20"/>
        <w:szCs w:val="20"/>
        <w:lang w:eastAsia="ru-RU"/>
      </w:rPr>
      <w:t>Исполнитель: ФИО</w:t>
    </w:r>
  </w:p>
  <w:p w:rsidR="007720B2" w:rsidRPr="00BD2F65" w:rsidRDefault="00BD2F65" w:rsidP="00BD2F65">
    <w:pPr>
      <w:tabs>
        <w:tab w:val="center" w:pos="4677"/>
        <w:tab w:val="right" w:pos="9355"/>
      </w:tabs>
      <w:suppressAutoHyphens w:val="0"/>
      <w:rPr>
        <w:sz w:val="20"/>
        <w:szCs w:val="20"/>
        <w:lang w:eastAsia="ru-RU"/>
      </w:rPr>
    </w:pPr>
    <w:r w:rsidRPr="00BD2F65">
      <w:rPr>
        <w:sz w:val="20"/>
        <w:szCs w:val="20"/>
        <w:lang w:eastAsia="ru-RU"/>
      </w:rPr>
      <w:t>Тел. 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BAD" w:rsidRDefault="00892BAD">
      <w:r>
        <w:separator/>
      </w:r>
    </w:p>
  </w:footnote>
  <w:footnote w:type="continuationSeparator" w:id="0">
    <w:p w:rsidR="00892BAD" w:rsidRDefault="00892B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0B2" w:rsidRDefault="007720B2" w:rsidP="002321C2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05EBD"/>
    <w:multiLevelType w:val="hybridMultilevel"/>
    <w:tmpl w:val="FF0AB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5B3"/>
    <w:rsid w:val="00000BB7"/>
    <w:rsid w:val="000167E2"/>
    <w:rsid w:val="00024EA2"/>
    <w:rsid w:val="00072491"/>
    <w:rsid w:val="000860DF"/>
    <w:rsid w:val="0009571E"/>
    <w:rsid w:val="000A721B"/>
    <w:rsid w:val="000B60DB"/>
    <w:rsid w:val="000C69B9"/>
    <w:rsid w:val="000D3971"/>
    <w:rsid w:val="000D3BAF"/>
    <w:rsid w:val="000E7DE5"/>
    <w:rsid w:val="00115BD3"/>
    <w:rsid w:val="001207D3"/>
    <w:rsid w:val="001253E9"/>
    <w:rsid w:val="00162005"/>
    <w:rsid w:val="001679F7"/>
    <w:rsid w:val="0019633B"/>
    <w:rsid w:val="001A4E17"/>
    <w:rsid w:val="001B33CE"/>
    <w:rsid w:val="001D5B62"/>
    <w:rsid w:val="001D628F"/>
    <w:rsid w:val="001F2267"/>
    <w:rsid w:val="00200D7B"/>
    <w:rsid w:val="0021402A"/>
    <w:rsid w:val="00221269"/>
    <w:rsid w:val="002321C2"/>
    <w:rsid w:val="00253606"/>
    <w:rsid w:val="00294380"/>
    <w:rsid w:val="002951CB"/>
    <w:rsid w:val="002A0138"/>
    <w:rsid w:val="002A7FDA"/>
    <w:rsid w:val="002B3127"/>
    <w:rsid w:val="002B6618"/>
    <w:rsid w:val="00306089"/>
    <w:rsid w:val="00315FCF"/>
    <w:rsid w:val="0035079B"/>
    <w:rsid w:val="00372976"/>
    <w:rsid w:val="003D79AB"/>
    <w:rsid w:val="003F06B0"/>
    <w:rsid w:val="00416785"/>
    <w:rsid w:val="00422317"/>
    <w:rsid w:val="0045656B"/>
    <w:rsid w:val="00474F2D"/>
    <w:rsid w:val="004C2921"/>
    <w:rsid w:val="004D1765"/>
    <w:rsid w:val="004D4281"/>
    <w:rsid w:val="004D4296"/>
    <w:rsid w:val="004E169A"/>
    <w:rsid w:val="004E1A41"/>
    <w:rsid w:val="005657B5"/>
    <w:rsid w:val="00574F5A"/>
    <w:rsid w:val="00582DD1"/>
    <w:rsid w:val="005B2D6D"/>
    <w:rsid w:val="005B77EA"/>
    <w:rsid w:val="00615724"/>
    <w:rsid w:val="00643B3E"/>
    <w:rsid w:val="006507F6"/>
    <w:rsid w:val="00663C52"/>
    <w:rsid w:val="00673A20"/>
    <w:rsid w:val="00680163"/>
    <w:rsid w:val="00680AA6"/>
    <w:rsid w:val="0069399E"/>
    <w:rsid w:val="00694F4B"/>
    <w:rsid w:val="006A3692"/>
    <w:rsid w:val="006A3822"/>
    <w:rsid w:val="006B5843"/>
    <w:rsid w:val="006E3A02"/>
    <w:rsid w:val="00703960"/>
    <w:rsid w:val="00720582"/>
    <w:rsid w:val="0072211C"/>
    <w:rsid w:val="00737024"/>
    <w:rsid w:val="00750423"/>
    <w:rsid w:val="00750766"/>
    <w:rsid w:val="007720B2"/>
    <w:rsid w:val="007762FB"/>
    <w:rsid w:val="00777629"/>
    <w:rsid w:val="007862CF"/>
    <w:rsid w:val="00827086"/>
    <w:rsid w:val="0086168B"/>
    <w:rsid w:val="00862B3A"/>
    <w:rsid w:val="00890AE8"/>
    <w:rsid w:val="00892BAD"/>
    <w:rsid w:val="008A141F"/>
    <w:rsid w:val="008A78BF"/>
    <w:rsid w:val="008B1A66"/>
    <w:rsid w:val="008C0435"/>
    <w:rsid w:val="008C0C62"/>
    <w:rsid w:val="009049DE"/>
    <w:rsid w:val="00917A12"/>
    <w:rsid w:val="00952D47"/>
    <w:rsid w:val="00966D62"/>
    <w:rsid w:val="00980F17"/>
    <w:rsid w:val="00995ECE"/>
    <w:rsid w:val="009E57AC"/>
    <w:rsid w:val="00A2369C"/>
    <w:rsid w:val="00A675D5"/>
    <w:rsid w:val="00A721B3"/>
    <w:rsid w:val="00A95A5C"/>
    <w:rsid w:val="00A96FFD"/>
    <w:rsid w:val="00AA333D"/>
    <w:rsid w:val="00AB1B19"/>
    <w:rsid w:val="00AD4482"/>
    <w:rsid w:val="00AF0A5D"/>
    <w:rsid w:val="00AF5F3B"/>
    <w:rsid w:val="00B130C8"/>
    <w:rsid w:val="00B30842"/>
    <w:rsid w:val="00B567C2"/>
    <w:rsid w:val="00B60631"/>
    <w:rsid w:val="00B647B7"/>
    <w:rsid w:val="00B67853"/>
    <w:rsid w:val="00B72CBF"/>
    <w:rsid w:val="00B8588C"/>
    <w:rsid w:val="00BB4D8F"/>
    <w:rsid w:val="00BC102A"/>
    <w:rsid w:val="00BC53DF"/>
    <w:rsid w:val="00BD2F65"/>
    <w:rsid w:val="00BE3FC2"/>
    <w:rsid w:val="00C01266"/>
    <w:rsid w:val="00C12C77"/>
    <w:rsid w:val="00C42682"/>
    <w:rsid w:val="00C669C7"/>
    <w:rsid w:val="00C74799"/>
    <w:rsid w:val="00D1354B"/>
    <w:rsid w:val="00D26AD2"/>
    <w:rsid w:val="00D32201"/>
    <w:rsid w:val="00D51C6C"/>
    <w:rsid w:val="00D75452"/>
    <w:rsid w:val="00DB6695"/>
    <w:rsid w:val="00E151E7"/>
    <w:rsid w:val="00E1556D"/>
    <w:rsid w:val="00E41BA2"/>
    <w:rsid w:val="00E51E1F"/>
    <w:rsid w:val="00E53166"/>
    <w:rsid w:val="00E730FD"/>
    <w:rsid w:val="00E81FFF"/>
    <w:rsid w:val="00EB367B"/>
    <w:rsid w:val="00EB5279"/>
    <w:rsid w:val="00EC0797"/>
    <w:rsid w:val="00EC55B3"/>
    <w:rsid w:val="00ED7A43"/>
    <w:rsid w:val="00EE2556"/>
    <w:rsid w:val="00F07B08"/>
    <w:rsid w:val="00F118A5"/>
    <w:rsid w:val="00F43424"/>
    <w:rsid w:val="00F81665"/>
    <w:rsid w:val="00F8194D"/>
    <w:rsid w:val="00FB10BF"/>
    <w:rsid w:val="00FB2986"/>
    <w:rsid w:val="00FB5E9A"/>
    <w:rsid w:val="00FD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E056C4"/>
  <w15:chartTrackingRefBased/>
  <w15:docId w15:val="{9FF3D879-CEDC-4BD7-BEB4-E54FAD63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00BB7"/>
    <w:pPr>
      <w:suppressAutoHyphens/>
    </w:pPr>
    <w:rPr>
      <w:sz w:val="24"/>
      <w:szCs w:val="24"/>
      <w:lang w:eastAsia="ar-SA"/>
    </w:rPr>
  </w:style>
  <w:style w:type="paragraph" w:styleId="2">
    <w:name w:val="heading 2"/>
    <w:basedOn w:val="a"/>
    <w:link w:val="20"/>
    <w:uiPriority w:val="9"/>
    <w:qFormat/>
    <w:rsid w:val="00F07B08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00BB7"/>
    <w:rPr>
      <w:color w:val="4F73B8"/>
      <w:u w:val="single"/>
    </w:rPr>
  </w:style>
  <w:style w:type="table" w:styleId="a4">
    <w:name w:val="Table Grid"/>
    <w:basedOn w:val="a1"/>
    <w:rsid w:val="00000BB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5">
    <w:name w:val="header"/>
    <w:basedOn w:val="a"/>
    <w:rsid w:val="00EC0797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EC0797"/>
    <w:pPr>
      <w:tabs>
        <w:tab w:val="center" w:pos="4677"/>
        <w:tab w:val="right" w:pos="9355"/>
      </w:tabs>
    </w:pPr>
  </w:style>
  <w:style w:type="paragraph" w:styleId="a7">
    <w:name w:val="Balloon Text"/>
    <w:basedOn w:val="a"/>
    <w:link w:val="a8"/>
    <w:rsid w:val="00FB10BF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rsid w:val="00FB10BF"/>
    <w:rPr>
      <w:rFonts w:ascii="Segoe UI" w:hAnsi="Segoe UI" w:cs="Segoe UI"/>
      <w:sz w:val="18"/>
      <w:szCs w:val="18"/>
      <w:lang w:eastAsia="ar-SA"/>
    </w:rPr>
  </w:style>
  <w:style w:type="character" w:customStyle="1" w:styleId="20">
    <w:name w:val="Заголовок 2 Знак"/>
    <w:link w:val="2"/>
    <w:uiPriority w:val="9"/>
    <w:rsid w:val="00F07B08"/>
    <w:rPr>
      <w:b/>
      <w:bCs/>
      <w:sz w:val="36"/>
      <w:szCs w:val="36"/>
    </w:rPr>
  </w:style>
  <w:style w:type="paragraph" w:styleId="a9">
    <w:name w:val="Normal (Web)"/>
    <w:basedOn w:val="a"/>
    <w:uiPriority w:val="99"/>
    <w:unhideWhenUsed/>
    <w:rsid w:val="00F07B08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wmi-callto">
    <w:name w:val="wmi-callto"/>
    <w:rsid w:val="00F07B08"/>
  </w:style>
  <w:style w:type="table" w:styleId="aa">
    <w:name w:val="Table Theme"/>
    <w:basedOn w:val="a1"/>
    <w:rsid w:val="008C0C62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5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omegafuture.ru%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s\Documents\&#1055;&#1086;&#1083;&#1100;&#1079;&#1086;&#1074;&#1072;&#1090;&#1077;&#1083;&#1100;&#1089;&#1082;&#1080;&#1077;%20&#1096;&#1072;&#1073;&#1083;&#1086;&#1085;&#1099;%20Office\&#1041;&#1083;&#1072;&#1085;&#1082;%20&#1054;&#1084;&#1077;&#1075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Бланк Омега</Template>
  <TotalTime>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263</CharactersWithSpaces>
  <SharedDoc>false</SharedDoc>
  <HLinks>
    <vt:vector size="6" baseType="variant">
      <vt:variant>
        <vt:i4>1507381</vt:i4>
      </vt:variant>
      <vt:variant>
        <vt:i4>3</vt:i4>
      </vt:variant>
      <vt:variant>
        <vt:i4>0</vt:i4>
      </vt:variant>
      <vt:variant>
        <vt:i4>5</vt:i4>
      </vt:variant>
      <vt:variant>
        <vt:lpwstr>mailto:info@gkomega.ru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Девятых Светлана Петровна</dc:creator>
  <cp:keywords/>
  <cp:lastModifiedBy>Занько Светлана Александровна</cp:lastModifiedBy>
  <cp:revision>5</cp:revision>
  <cp:lastPrinted>2020-04-29T08:35:00Z</cp:lastPrinted>
  <dcterms:created xsi:type="dcterms:W3CDTF">2024-05-21T10:56:00Z</dcterms:created>
  <dcterms:modified xsi:type="dcterms:W3CDTF">2024-05-21T10:57:00Z</dcterms:modified>
</cp:coreProperties>
</file>